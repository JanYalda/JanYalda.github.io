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87" w:rsidRDefault="00FF7691">
      <w:pPr>
        <w:pStyle w:val="Title"/>
      </w:pPr>
      <w:r>
        <w:t>Project Status Report</w:t>
      </w:r>
    </w:p>
    <w:p w:rsidR="00694B87" w:rsidRDefault="00FF7691">
      <w:pPr>
        <w:pStyle w:val="Heading1"/>
      </w:pPr>
      <w:r>
        <w:t>Project 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694B87" w:rsidTr="0069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694B87" w:rsidRDefault="00FF7691">
            <w:r>
              <w:t>Report Date</w:t>
            </w:r>
          </w:p>
        </w:tc>
        <w:tc>
          <w:tcPr>
            <w:tcW w:w="3664" w:type="dxa"/>
          </w:tcPr>
          <w:p w:rsidR="00694B87" w:rsidRDefault="00FF7691">
            <w:r>
              <w:t>Project Name</w:t>
            </w:r>
          </w:p>
        </w:tc>
        <w:tc>
          <w:tcPr>
            <w:tcW w:w="3667" w:type="dxa"/>
          </w:tcPr>
          <w:p w:rsidR="00694B87" w:rsidRDefault="00FF7691">
            <w:r>
              <w:t>Prepared By</w:t>
            </w:r>
          </w:p>
        </w:tc>
      </w:tr>
      <w:tr w:rsidR="00694B87" w:rsidTr="00694B87">
        <w:sdt>
          <w:sdtPr>
            <w:id w:val="1279524753"/>
            <w:placeholder>
              <w:docPart w:val="9BD7FFE0301040CF93D686B820D02F99"/>
            </w:placeholder>
            <w:date w:fullDate="2016-11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694B87" w:rsidRDefault="00AD3EEC">
                <w:r>
                  <w:t>November 16, 2016</w:t>
                </w:r>
              </w:p>
            </w:tc>
          </w:sdtContent>
        </w:sdt>
        <w:tc>
          <w:tcPr>
            <w:tcW w:w="3664" w:type="dxa"/>
          </w:tcPr>
          <w:p w:rsidR="00694B87" w:rsidRDefault="007D76A2">
            <w:r>
              <w:t>Auto Vehicle</w:t>
            </w:r>
          </w:p>
        </w:tc>
        <w:tc>
          <w:tcPr>
            <w:tcW w:w="3667" w:type="dxa"/>
          </w:tcPr>
          <w:p w:rsidR="00694B87" w:rsidRDefault="007D76A2">
            <w:r>
              <w:rPr>
                <w:lang w:val="en-CA"/>
              </w:rPr>
              <w:t>Jan Yalda</w:t>
            </w:r>
          </w:p>
        </w:tc>
      </w:tr>
    </w:tbl>
    <w:p w:rsidR="00694B87" w:rsidRDefault="00FF7691">
      <w:pPr>
        <w:pStyle w:val="Heading1"/>
      </w:pPr>
      <w:r>
        <w:t>Status Summary</w:t>
      </w:r>
    </w:p>
    <w:p w:rsidR="00694B87" w:rsidRDefault="007D76A2">
      <w:r>
        <w:t xml:space="preserve">I have been able to complete all the tasks on time based on my project schedule. </w:t>
      </w:r>
      <w:r w:rsidR="00AD3EEC">
        <w:t>During week 10 I was able to work on the remote-control functionality of the auto vehicle through the app. I was able to finish it and got it fully working where I can connect to the auto vehicle through Wi-Fi to control its movement</w:t>
      </w:r>
      <w:r w:rsidR="00662DA7">
        <w:t>.</w:t>
      </w:r>
      <w:r w:rsidR="00AD3EEC">
        <w:t xml:space="preserve">   </w:t>
      </w:r>
      <w:r>
        <w:t xml:space="preserve">   </w:t>
      </w:r>
    </w:p>
    <w:p w:rsidR="00694B87" w:rsidRDefault="00FF7691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1008"/>
        <w:gridCol w:w="2016"/>
        <w:gridCol w:w="4238"/>
        <w:gridCol w:w="298"/>
      </w:tblGrid>
      <w:tr w:rsidR="00694B87" w:rsidTr="00AB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94B87" w:rsidRDefault="00FF7691">
            <w:r>
              <w:t>Task</w:t>
            </w:r>
          </w:p>
        </w:tc>
        <w:tc>
          <w:tcPr>
            <w:tcW w:w="500" w:type="pct"/>
          </w:tcPr>
          <w:p w:rsidR="00694B87" w:rsidRDefault="00FF7691">
            <w:r>
              <w:t>% Done</w:t>
            </w:r>
          </w:p>
        </w:tc>
        <w:tc>
          <w:tcPr>
            <w:tcW w:w="1000" w:type="pct"/>
          </w:tcPr>
          <w:p w:rsidR="00694B87" w:rsidRDefault="00FF7691">
            <w:r>
              <w:t>Due Date</w:t>
            </w:r>
          </w:p>
        </w:tc>
        <w:tc>
          <w:tcPr>
            <w:tcW w:w="2102" w:type="pct"/>
          </w:tcPr>
          <w:p w:rsidR="00694B87" w:rsidRDefault="00AB1E42">
            <w:r>
              <w:t>Notes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AB1E42">
            <w:r>
              <w:t>App Control</w:t>
            </w:r>
          </w:p>
        </w:tc>
        <w:tc>
          <w:tcPr>
            <w:tcW w:w="500" w:type="pct"/>
          </w:tcPr>
          <w:p w:rsidR="00694B87" w:rsidRDefault="00AB1E42">
            <w:r>
              <w:t>%10</w:t>
            </w:r>
            <w:r w:rsidR="00AD3EEC">
              <w:t>0</w:t>
            </w:r>
          </w:p>
        </w:tc>
        <w:tc>
          <w:tcPr>
            <w:tcW w:w="1000" w:type="pct"/>
          </w:tcPr>
          <w:p w:rsidR="00694B87" w:rsidRDefault="00AB1E42">
            <w:r>
              <w:t>Nov 12, 2016</w:t>
            </w:r>
          </w:p>
        </w:tc>
        <w:tc>
          <w:tcPr>
            <w:tcW w:w="2102" w:type="pct"/>
          </w:tcPr>
          <w:p w:rsidR="00694B87" w:rsidRDefault="00AD3EEC">
            <w:r>
              <w:t>The remote-control part is done (I might just make a few changes to it</w:t>
            </w:r>
            <w:r w:rsidR="00662DA7">
              <w:t>)</w:t>
            </w:r>
            <w:r w:rsidR="00AB1E42">
              <w:t xml:space="preserve"> 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AB1E42">
            <w:r>
              <w:t xml:space="preserve">Mapping </w:t>
            </w:r>
          </w:p>
        </w:tc>
        <w:tc>
          <w:tcPr>
            <w:tcW w:w="500" w:type="pct"/>
          </w:tcPr>
          <w:p w:rsidR="00694B87" w:rsidRDefault="009D5A51">
            <w:r>
              <w:t>%5</w:t>
            </w:r>
          </w:p>
        </w:tc>
        <w:tc>
          <w:tcPr>
            <w:tcW w:w="1000" w:type="pct"/>
          </w:tcPr>
          <w:p w:rsidR="00694B87" w:rsidRDefault="00AB1E42">
            <w:r>
              <w:t>Dec 12, 2016</w:t>
            </w:r>
          </w:p>
        </w:tc>
        <w:tc>
          <w:tcPr>
            <w:tcW w:w="2102" w:type="pct"/>
          </w:tcPr>
          <w:p w:rsidR="00694B87" w:rsidRDefault="00662DA7">
            <w:r>
              <w:t xml:space="preserve">Bilal has started working on this functionality with the remote control done we can all focus on this functionality to get it done on time. 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694B87"/>
        </w:tc>
        <w:tc>
          <w:tcPr>
            <w:tcW w:w="500" w:type="pct"/>
          </w:tcPr>
          <w:p w:rsidR="00694B87" w:rsidRDefault="00694B87"/>
        </w:tc>
        <w:tc>
          <w:tcPr>
            <w:tcW w:w="1000" w:type="pct"/>
          </w:tcPr>
          <w:p w:rsidR="00694B87" w:rsidRDefault="00694B87"/>
        </w:tc>
        <w:tc>
          <w:tcPr>
            <w:tcW w:w="2102" w:type="pct"/>
          </w:tcPr>
          <w:p w:rsidR="00694B87" w:rsidRDefault="00694B87"/>
        </w:tc>
        <w:tc>
          <w:tcPr>
            <w:tcW w:w="148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Budget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694B87" w:rsidTr="0069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94B87" w:rsidRDefault="00AB1E42">
            <w:r>
              <w:t>Total Budget</w:t>
            </w:r>
          </w:p>
        </w:tc>
        <w:tc>
          <w:tcPr>
            <w:tcW w:w="1000" w:type="pct"/>
          </w:tcPr>
          <w:p w:rsidR="00694B87" w:rsidRDefault="00AB1E42">
            <w:r>
              <w:t>Incerase</w:t>
            </w:r>
          </w:p>
        </w:tc>
        <w:tc>
          <w:tcPr>
            <w:tcW w:w="750" w:type="pct"/>
          </w:tcPr>
          <w:p w:rsidR="00694B87" w:rsidRDefault="00AB1E42">
            <w:r>
              <w:t>Spent</w:t>
            </w:r>
          </w:p>
        </w:tc>
        <w:tc>
          <w:tcPr>
            <w:tcW w:w="750" w:type="pct"/>
          </w:tcPr>
          <w:p w:rsidR="00694B87" w:rsidRDefault="00FF7691">
            <w:r>
              <w:t>On Track?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1250" w:type="pct"/>
          </w:tcPr>
          <w:p w:rsidR="00694B87" w:rsidRDefault="00AB1E42">
            <w:r>
              <w:t>$64</w:t>
            </w:r>
          </w:p>
        </w:tc>
        <w:tc>
          <w:tcPr>
            <w:tcW w:w="1000" w:type="pct"/>
          </w:tcPr>
          <w:p w:rsidR="00694B87" w:rsidRDefault="00AB1E42">
            <w:r>
              <w:t>$15</w:t>
            </w:r>
          </w:p>
        </w:tc>
        <w:tc>
          <w:tcPr>
            <w:tcW w:w="750" w:type="pct"/>
          </w:tcPr>
          <w:p w:rsidR="00694B87" w:rsidRDefault="00AB1E42">
            <w:r>
              <w:t>All</w:t>
            </w:r>
          </w:p>
        </w:tc>
        <w:tc>
          <w:tcPr>
            <w:tcW w:w="750" w:type="pct"/>
          </w:tcPr>
          <w:p w:rsidR="00694B87" w:rsidRDefault="00AB1E42">
            <w:r>
              <w:t>Yes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1250" w:type="pct"/>
          </w:tcPr>
          <w:p w:rsidR="00694B87" w:rsidRDefault="00694B87"/>
        </w:tc>
        <w:tc>
          <w:tcPr>
            <w:tcW w:w="1000" w:type="pct"/>
          </w:tcPr>
          <w:p w:rsidR="00694B87" w:rsidRDefault="00694B87"/>
        </w:tc>
        <w:tc>
          <w:tcPr>
            <w:tcW w:w="750" w:type="pct"/>
          </w:tcPr>
          <w:p w:rsidR="00694B87" w:rsidRDefault="00694B87"/>
        </w:tc>
        <w:tc>
          <w:tcPr>
            <w:tcW w:w="75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Issue History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8956CD" w:rsidTr="00694B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50" w:type="pct"/>
        </w:trPr>
        <w:tc>
          <w:tcPr>
            <w:tcW w:w="2500" w:type="pct"/>
          </w:tcPr>
          <w:p w:rsidR="008956CD" w:rsidRDefault="008956CD">
            <w:r>
              <w:t>Issue</w:t>
            </w:r>
          </w:p>
        </w:tc>
        <w:tc>
          <w:tcPr>
            <w:tcW w:w="1250" w:type="pct"/>
          </w:tcPr>
          <w:p w:rsidR="008956CD" w:rsidRDefault="008956CD">
            <w:r>
              <w:t>Fixed?</w:t>
            </w:r>
          </w:p>
        </w:tc>
      </w:tr>
      <w:tr w:rsidR="00694B87" w:rsidTr="00694B87">
        <w:tc>
          <w:tcPr>
            <w:tcW w:w="2500" w:type="pct"/>
          </w:tcPr>
          <w:p w:rsidR="00694B87" w:rsidRDefault="008525CC">
            <w:r>
              <w:t>Unable to connect</w:t>
            </w:r>
            <w:r w:rsidR="0030072A">
              <w:t xml:space="preserve"> Pi</w:t>
            </w:r>
            <w:r>
              <w:t xml:space="preserve"> to Wi-Fi at Humber </w:t>
            </w:r>
          </w:p>
        </w:tc>
        <w:tc>
          <w:tcPr>
            <w:tcW w:w="1250" w:type="pct"/>
          </w:tcPr>
          <w:p w:rsidR="00694B87" w:rsidRDefault="008956CD">
            <w:r>
              <w:t>Still working on it</w:t>
            </w:r>
            <w:r w:rsidR="00C36F59">
              <w:t xml:space="preserve"> (I am able to connect through Ethernet Cable)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2500" w:type="pct"/>
          </w:tcPr>
          <w:p w:rsidR="00694B87" w:rsidRDefault="00264927">
            <w:r>
              <w:t>While using Remote Controlling the auto vehicle the movement is not as smooth as we want it to be</w:t>
            </w:r>
          </w:p>
        </w:tc>
        <w:tc>
          <w:tcPr>
            <w:tcW w:w="1250" w:type="pct"/>
          </w:tcPr>
          <w:p w:rsidR="0030072A" w:rsidRDefault="00264927">
            <w:r>
              <w:t>Still working on it</w:t>
            </w:r>
            <w:r w:rsidR="00F3035D">
              <w:t>,</w:t>
            </w:r>
            <w:r>
              <w:t xml:space="preserve"> but shouldn’t take long to be fixed 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250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lastRenderedPageBreak/>
        <w:t>Conclusions</w:t>
      </w:r>
    </w:p>
    <w:p w:rsidR="00694B87" w:rsidRDefault="00474982">
      <w:r>
        <w:t xml:space="preserve">Overall the project is going well so far, </w:t>
      </w:r>
      <w:r w:rsidR="00094A0B">
        <w:t xml:space="preserve">we have finished the app control functionality using the app so we are about %75 done with our project, </w:t>
      </w:r>
      <w:r>
        <w:t>we’ll only</w:t>
      </w:r>
      <w:r w:rsidR="00094A0B">
        <w:t xml:space="preserve"> be</w:t>
      </w:r>
      <w:r>
        <w:t xml:space="preserve"> work</w:t>
      </w:r>
      <w:r w:rsidR="00094A0B">
        <w:t>ing</w:t>
      </w:r>
      <w:r>
        <w:t xml:space="preserve"> on the mapping for the rest of the semester</w:t>
      </w:r>
      <w:r w:rsidR="00094A0B">
        <w:t xml:space="preserve"> to get it working</w:t>
      </w:r>
      <w:bookmarkStart w:id="0" w:name="_GoBack"/>
      <w:bookmarkEnd w:id="0"/>
      <w:r>
        <w:t xml:space="preserve">. </w:t>
      </w:r>
    </w:p>
    <w:sectPr w:rsidR="00694B87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14" w:rsidRDefault="003D0F14">
      <w:pPr>
        <w:spacing w:before="0" w:after="0"/>
      </w:pPr>
      <w:r>
        <w:separator/>
      </w:r>
    </w:p>
  </w:endnote>
  <w:endnote w:type="continuationSeparator" w:id="0">
    <w:p w:rsidR="003D0F14" w:rsidRDefault="003D0F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B87" w:rsidRDefault="00FF76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94A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14" w:rsidRDefault="003D0F14">
      <w:pPr>
        <w:spacing w:before="0" w:after="0"/>
      </w:pPr>
      <w:r>
        <w:separator/>
      </w:r>
    </w:p>
  </w:footnote>
  <w:footnote w:type="continuationSeparator" w:id="0">
    <w:p w:rsidR="003D0F14" w:rsidRDefault="003D0F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694B87">
      <w:tc>
        <w:tcPr>
          <w:tcW w:w="2500" w:type="pct"/>
          <w:vAlign w:val="bottom"/>
        </w:tcPr>
        <w:p w:rsidR="00694B87" w:rsidRDefault="00694B87">
          <w:pPr>
            <w:spacing w:after="0"/>
          </w:pPr>
        </w:p>
      </w:tc>
      <w:tc>
        <w:tcPr>
          <w:tcW w:w="2500" w:type="pct"/>
          <w:vAlign w:val="bottom"/>
        </w:tcPr>
        <w:p w:rsidR="00694B87" w:rsidRDefault="00694B87">
          <w:pPr>
            <w:pStyle w:val="Header"/>
          </w:pPr>
        </w:p>
      </w:tc>
    </w:tr>
  </w:tbl>
  <w:p w:rsidR="00694B87" w:rsidRDefault="00694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A2"/>
    <w:rsid w:val="00094A0B"/>
    <w:rsid w:val="00264927"/>
    <w:rsid w:val="0030072A"/>
    <w:rsid w:val="003D0F14"/>
    <w:rsid w:val="00474982"/>
    <w:rsid w:val="00662DA7"/>
    <w:rsid w:val="00694B87"/>
    <w:rsid w:val="007D76A2"/>
    <w:rsid w:val="008525CC"/>
    <w:rsid w:val="008956CD"/>
    <w:rsid w:val="009D5A51"/>
    <w:rsid w:val="00AB1E42"/>
    <w:rsid w:val="00AD3EEC"/>
    <w:rsid w:val="00B14D43"/>
    <w:rsid w:val="00B21EED"/>
    <w:rsid w:val="00C36F59"/>
    <w:rsid w:val="00F3035D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B802"/>
  <w15:chartTrackingRefBased/>
  <w15:docId w15:val="{066AE1D2-12D2-47AA-9FB6-42D58D90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%20Yalda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D7FFE0301040CF93D686B820D02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3C123-F764-405F-998A-103990C604AE}"/>
      </w:docPartPr>
      <w:docPartBody>
        <w:p w:rsidR="008E6077" w:rsidRDefault="00E9078C">
          <w:pPr>
            <w:pStyle w:val="9BD7FFE0301040CF93D686B820D02F9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8C"/>
    <w:rsid w:val="00031898"/>
    <w:rsid w:val="008E6077"/>
    <w:rsid w:val="00E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7FFE0301040CF93D686B820D02F99">
    <w:name w:val="9BD7FFE0301040CF93D686B820D02F99"/>
  </w:style>
  <w:style w:type="paragraph" w:customStyle="1" w:styleId="6D625A992D114E6F9C1BB6B2854D5A10">
    <w:name w:val="6D625A992D114E6F9C1BB6B2854D5A10"/>
  </w:style>
  <w:style w:type="paragraph" w:customStyle="1" w:styleId="670C784D4DB94EC1A82107892B1A8BF0">
    <w:name w:val="670C784D4DB94EC1A82107892B1A8BF0"/>
  </w:style>
  <w:style w:type="paragraph" w:customStyle="1" w:styleId="E8FC660D7FD841FAAF302DBE0C8C8211">
    <w:name w:val="E8FC660D7FD841FAAF302DBE0C8C8211"/>
  </w:style>
  <w:style w:type="paragraph" w:customStyle="1" w:styleId="BA3473CFBAB34BE3A98279379B54873D">
    <w:name w:val="BA3473CFBAB34BE3A98279379B548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FC0F4-A180-4EA5-BEC4-95EF67A4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41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Yalda</dc:creator>
  <cp:keywords/>
  <cp:lastModifiedBy>John Yalda</cp:lastModifiedBy>
  <cp:revision>13</cp:revision>
  <dcterms:created xsi:type="dcterms:W3CDTF">2016-11-09T13:50:00Z</dcterms:created>
  <dcterms:modified xsi:type="dcterms:W3CDTF">2016-11-16T14:03:00Z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